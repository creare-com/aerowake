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A2" w:rsidRDefault="00BF4BA2" w:rsidP="00BF4BA2">
      <w:pPr>
        <w:pStyle w:val="Title"/>
      </w:pPr>
      <w:r>
        <w:t>User guide</w:t>
      </w:r>
    </w:p>
    <w:p w:rsidR="00BF4BA2" w:rsidRDefault="00BF4BA2" w:rsidP="00BD469E">
      <w:pPr>
        <w:pStyle w:val="Heading1"/>
      </w:pPr>
      <w:r>
        <w:t>Important files and directories in the repo</w:t>
      </w:r>
      <w:r w:rsidR="00BD469E">
        <w:t>sitory:</w:t>
      </w:r>
    </w:p>
    <w:p w:rsidR="00BF4BA2" w:rsidRDefault="00BF4BA2" w:rsidP="00BF4BA2">
      <w:pPr>
        <w:pStyle w:val="ListParagraph"/>
        <w:numPr>
          <w:ilvl w:val="0"/>
          <w:numId w:val="39"/>
        </w:numPr>
      </w:pPr>
      <w:proofErr w:type="spellStart"/>
      <w:r>
        <w:rPr>
          <w:rFonts w:ascii="Consolas" w:hAnsi="Consolas" w:cs="Consolas"/>
        </w:rPr>
        <w:t>new_system</w:t>
      </w:r>
      <w:proofErr w:type="spellEnd"/>
      <w:r>
        <w:rPr>
          <w:rFonts w:ascii="Consolas" w:hAnsi="Consolas" w:cs="Consolas"/>
        </w:rPr>
        <w:t xml:space="preserve">\ </w:t>
      </w:r>
      <w:r>
        <w:t xml:space="preserve">– </w:t>
      </w:r>
      <w:r>
        <w:t xml:space="preserve"> the root of the current iteration of software</w:t>
      </w:r>
    </w:p>
    <w:p w:rsidR="00BF4BA2" w:rsidRDefault="00BF4BA2" w:rsidP="00BF4BA2">
      <w:pPr>
        <w:pStyle w:val="ListParagraph"/>
        <w:numPr>
          <w:ilvl w:val="0"/>
          <w:numId w:val="39"/>
        </w:numPr>
      </w:pPr>
      <w:proofErr w:type="spellStart"/>
      <w:r>
        <w:rPr>
          <w:rFonts w:ascii="Consolas" w:hAnsi="Consolas" w:cs="Consolas"/>
        </w:rPr>
        <w:t>new_system</w:t>
      </w:r>
      <w:proofErr w:type="spellEnd"/>
      <w:r>
        <w:rPr>
          <w:rFonts w:ascii="Consolas" w:hAnsi="Consolas" w:cs="Consolas"/>
        </w:rPr>
        <w:t>\</w:t>
      </w:r>
      <w:proofErr w:type="spellStart"/>
      <w:r>
        <w:rPr>
          <w:rFonts w:ascii="Consolas" w:hAnsi="Consolas" w:cs="Consolas"/>
        </w:rPr>
        <w:t>uav</w:t>
      </w:r>
      <w:proofErr w:type="spellEnd"/>
      <w:r>
        <w:rPr>
          <w:rFonts w:ascii="Consolas" w:hAnsi="Consolas" w:cs="Consolas"/>
        </w:rPr>
        <w:t xml:space="preserve">\ </w:t>
      </w:r>
      <w:r>
        <w:t xml:space="preserve">– </w:t>
      </w:r>
      <w:r>
        <w:t xml:space="preserve"> contains the software meant to run on the UAV</w:t>
      </w:r>
    </w:p>
    <w:p w:rsidR="00BF4BA2" w:rsidRDefault="00BF4BA2" w:rsidP="00BF4BA2">
      <w:pPr>
        <w:pStyle w:val="ListParagraph"/>
        <w:numPr>
          <w:ilvl w:val="0"/>
          <w:numId w:val="39"/>
        </w:numPr>
      </w:pPr>
      <w:proofErr w:type="spellStart"/>
      <w:r>
        <w:rPr>
          <w:rFonts w:ascii="Consolas" w:hAnsi="Consolas" w:cs="Consolas"/>
        </w:rPr>
        <w:t>new_system</w:t>
      </w:r>
      <w:proofErr w:type="spellEnd"/>
      <w:r>
        <w:rPr>
          <w:rFonts w:ascii="Consolas" w:hAnsi="Consolas" w:cs="Consolas"/>
        </w:rPr>
        <w:t>\</w:t>
      </w:r>
      <w:proofErr w:type="spellStart"/>
      <w:r>
        <w:rPr>
          <w:rFonts w:ascii="Consolas" w:hAnsi="Consolas" w:cs="Consolas"/>
        </w:rPr>
        <w:t>gcs</w:t>
      </w:r>
      <w:proofErr w:type="spellEnd"/>
      <w:r>
        <w:rPr>
          <w:rFonts w:ascii="Consolas" w:hAnsi="Consolas" w:cs="Consolas"/>
        </w:rPr>
        <w:t xml:space="preserve">\ </w:t>
      </w:r>
      <w:r>
        <w:t>–  contains</w:t>
      </w:r>
      <w:r>
        <w:t xml:space="preserve"> </w:t>
      </w:r>
      <w:r>
        <w:t xml:space="preserve">the software meant to run on the </w:t>
      </w:r>
      <w:r>
        <w:t>ground control station</w:t>
      </w:r>
    </w:p>
    <w:p w:rsidR="00BF4BA2" w:rsidRDefault="00BF4BA2" w:rsidP="00BF4BA2">
      <w:pPr>
        <w:pStyle w:val="ListParagraph"/>
        <w:numPr>
          <w:ilvl w:val="0"/>
          <w:numId w:val="39"/>
        </w:numPr>
      </w:pPr>
      <w:r>
        <w:rPr>
          <w:rFonts w:ascii="Consolas" w:hAnsi="Consolas" w:cs="Consolas"/>
        </w:rPr>
        <w:t>main.py</w:t>
      </w:r>
      <w:r>
        <w:rPr>
          <w:rFonts w:ascii="Consolas" w:hAnsi="Consolas" w:cs="Consolas"/>
        </w:rPr>
        <w:t xml:space="preserve"> </w:t>
      </w:r>
      <w:r>
        <w:t>– the main entry point for each software item (GCS and UAV)</w:t>
      </w:r>
    </w:p>
    <w:p w:rsidR="00F523C9" w:rsidRDefault="00F523C9" w:rsidP="00F523C9">
      <w:pPr>
        <w:pStyle w:val="ListParagraph"/>
        <w:numPr>
          <w:ilvl w:val="0"/>
          <w:numId w:val="39"/>
        </w:numPr>
      </w:pPr>
      <w:r>
        <w:rPr>
          <w:rFonts w:ascii="Consolas" w:hAnsi="Consolas" w:cs="Consolas"/>
        </w:rPr>
        <w:t>system.log</w:t>
      </w:r>
      <w:r>
        <w:rPr>
          <w:rFonts w:ascii="Consolas" w:hAnsi="Consolas" w:cs="Consolas"/>
        </w:rPr>
        <w:t xml:space="preserve"> </w:t>
      </w:r>
      <w:r>
        <w:t xml:space="preserve">– the </w:t>
      </w:r>
      <w:r>
        <w:t>file containing output from running either the GCS or UAV software</w:t>
      </w:r>
    </w:p>
    <w:p w:rsidR="002F1934" w:rsidRDefault="002F1934" w:rsidP="002F1934">
      <w:pPr>
        <w:pStyle w:val="ListParagraph"/>
        <w:numPr>
          <w:ilvl w:val="0"/>
          <w:numId w:val="39"/>
        </w:numPr>
      </w:pPr>
      <w:r>
        <w:rPr>
          <w:rFonts w:ascii="Consolas" w:hAnsi="Consolas" w:cs="Consolas"/>
        </w:rPr>
        <w:t>uav_log_file_*.csv</w:t>
      </w:r>
      <w:r>
        <w:rPr>
          <w:rFonts w:ascii="Consolas" w:hAnsi="Consolas" w:cs="Consolas"/>
        </w:rPr>
        <w:t xml:space="preserve"> </w:t>
      </w:r>
      <w:r>
        <w:t xml:space="preserve">– the </w:t>
      </w:r>
      <w:r>
        <w:t>log files generated by the UAV software, containing the UAV’s position and attitude through time</w:t>
      </w:r>
    </w:p>
    <w:p w:rsidR="00A81209" w:rsidRDefault="00A81209" w:rsidP="00A81209"/>
    <w:p w:rsidR="00BD469E" w:rsidRDefault="00BD469E" w:rsidP="00BD469E">
      <w:pPr>
        <w:pStyle w:val="Heading1"/>
      </w:pPr>
      <w:r>
        <w:t>Startup sequence</w:t>
      </w:r>
    </w:p>
    <w:p w:rsidR="004B0484" w:rsidRDefault="004B0484" w:rsidP="00BD469E">
      <w:pPr>
        <w:pStyle w:val="ListParagraph"/>
        <w:numPr>
          <w:ilvl w:val="0"/>
          <w:numId w:val="40"/>
        </w:numPr>
      </w:pPr>
      <w:r>
        <w:t>Start with the system powered down and unplugged</w:t>
      </w:r>
    </w:p>
    <w:p w:rsidR="004B0484" w:rsidRDefault="004B0484" w:rsidP="00BD469E">
      <w:pPr>
        <w:pStyle w:val="ListParagraph"/>
        <w:numPr>
          <w:ilvl w:val="0"/>
          <w:numId w:val="40"/>
        </w:numPr>
      </w:pPr>
      <w:r>
        <w:t>Place the UAV in the “landed” position and manually retract the reel</w:t>
      </w:r>
      <w:r w:rsidR="00A81209">
        <w:t>.  The GCS will consider this tether length to be 0m.</w:t>
      </w:r>
    </w:p>
    <w:p w:rsidR="00A81209" w:rsidRDefault="00A81209" w:rsidP="00A81209">
      <w:pPr>
        <w:pStyle w:val="ListParagraph"/>
        <w:numPr>
          <w:ilvl w:val="0"/>
          <w:numId w:val="40"/>
        </w:numPr>
      </w:pPr>
      <w:r>
        <w:t>Connect the laptop to the Ethernet cable of the reel and manually assign the laptop an IP address of 192.168.1.</w:t>
      </w:r>
      <w:r w:rsidRPr="004B0484">
        <w:rPr>
          <w:highlight w:val="yellow"/>
        </w:rPr>
        <w:t>X</w:t>
      </w:r>
    </w:p>
    <w:p w:rsidR="00F21FCD" w:rsidRDefault="00F21FCD" w:rsidP="00F21FCD">
      <w:pPr>
        <w:pStyle w:val="ListParagraph"/>
        <w:numPr>
          <w:ilvl w:val="1"/>
          <w:numId w:val="40"/>
        </w:numPr>
      </w:pPr>
      <w:r>
        <w:t xml:space="preserve">This might all be a lot easier if we used a home-grade </w:t>
      </w:r>
      <w:proofErr w:type="spellStart"/>
      <w:r>
        <w:t>WiFi</w:t>
      </w:r>
      <w:proofErr w:type="spellEnd"/>
      <w:r>
        <w:t xml:space="preserve"> router </w:t>
      </w:r>
    </w:p>
    <w:p w:rsidR="004B0484" w:rsidRDefault="004B0484" w:rsidP="00BD469E">
      <w:pPr>
        <w:pStyle w:val="ListParagraph"/>
        <w:numPr>
          <w:ilvl w:val="0"/>
          <w:numId w:val="40"/>
        </w:numPr>
      </w:pPr>
      <w:r>
        <w:t>Power on the GCS/reel and the UAV</w:t>
      </w:r>
    </w:p>
    <w:p w:rsidR="00A81209" w:rsidRDefault="00A81209" w:rsidP="00A81209">
      <w:pPr>
        <w:pStyle w:val="ListParagraph"/>
        <w:numPr>
          <w:ilvl w:val="1"/>
          <w:numId w:val="40"/>
        </w:numPr>
      </w:pPr>
      <w:r>
        <w:t xml:space="preserve">We still need to set up the UAV’s Pi to automatically connect to </w:t>
      </w:r>
      <w:proofErr w:type="spellStart"/>
      <w:r>
        <w:t>WiFi</w:t>
      </w:r>
      <w:proofErr w:type="spellEnd"/>
    </w:p>
    <w:p w:rsidR="00A81209" w:rsidRDefault="00A81209" w:rsidP="00A81209">
      <w:pPr>
        <w:pStyle w:val="ListParagraph"/>
        <w:numPr>
          <w:ilvl w:val="0"/>
          <w:numId w:val="40"/>
        </w:numPr>
      </w:pPr>
      <w:r>
        <w:t>Start an X windows server</w:t>
      </w:r>
    </w:p>
    <w:p w:rsidR="00BD469E" w:rsidRDefault="00BD469E" w:rsidP="00BD469E">
      <w:pPr>
        <w:pStyle w:val="ListParagraph"/>
        <w:numPr>
          <w:ilvl w:val="0"/>
          <w:numId w:val="40"/>
        </w:numPr>
      </w:pPr>
      <w:r>
        <w:t>SSH into the Raspberry Pi computers on both the GCS and the UAV</w:t>
      </w:r>
      <w:r w:rsidR="00A81209">
        <w:t>, with X export enabled on the GCS connection</w:t>
      </w:r>
    </w:p>
    <w:p w:rsidR="00BD469E" w:rsidRDefault="00BD469E" w:rsidP="00BD469E">
      <w:pPr>
        <w:pStyle w:val="ListParagraph"/>
        <w:numPr>
          <w:ilvl w:val="0"/>
          <w:numId w:val="40"/>
        </w:numPr>
      </w:pPr>
      <w:r>
        <w:t xml:space="preserve">On the GCS, cd to the folder </w:t>
      </w:r>
      <w:proofErr w:type="spellStart"/>
      <w:r>
        <w:rPr>
          <w:rFonts w:ascii="Consolas" w:hAnsi="Consolas" w:cs="Consolas"/>
        </w:rPr>
        <w:t>new_system</w:t>
      </w:r>
      <w:proofErr w:type="spellEnd"/>
      <w:r>
        <w:rPr>
          <w:rFonts w:ascii="Consolas" w:hAnsi="Consolas" w:cs="Consolas"/>
        </w:rPr>
        <w:t>\</w:t>
      </w:r>
      <w:proofErr w:type="spellStart"/>
      <w:r>
        <w:rPr>
          <w:rFonts w:ascii="Consolas" w:hAnsi="Consolas" w:cs="Consolas"/>
        </w:rPr>
        <w:t>gcs</w:t>
      </w:r>
      <w:proofErr w:type="spellEnd"/>
      <w:r>
        <w:rPr>
          <w:rFonts w:ascii="Consolas" w:hAnsi="Consolas" w:cs="Consolas"/>
        </w:rPr>
        <w:t xml:space="preserve">\ </w:t>
      </w:r>
      <w:r>
        <w:t xml:space="preserve">within the </w:t>
      </w:r>
      <w:proofErr w:type="spellStart"/>
      <w:r>
        <w:t>git</w:t>
      </w:r>
      <w:proofErr w:type="spellEnd"/>
      <w:r>
        <w:t xml:space="preserve"> working copy</w:t>
      </w:r>
    </w:p>
    <w:p w:rsidR="00BD469E" w:rsidRPr="00BD469E" w:rsidRDefault="00BD469E" w:rsidP="00BD469E">
      <w:pPr>
        <w:pStyle w:val="ListParagraph"/>
        <w:numPr>
          <w:ilvl w:val="0"/>
          <w:numId w:val="40"/>
        </w:numPr>
      </w:pPr>
      <w:r>
        <w:t xml:space="preserve">On the </w:t>
      </w:r>
      <w:r>
        <w:t>UAV</w:t>
      </w:r>
      <w:r>
        <w:t xml:space="preserve">, cd to the folder </w:t>
      </w:r>
      <w:proofErr w:type="spellStart"/>
      <w:r>
        <w:rPr>
          <w:rFonts w:ascii="Consolas" w:hAnsi="Consolas" w:cs="Consolas"/>
        </w:rPr>
        <w:t>new_system</w:t>
      </w:r>
      <w:proofErr w:type="spellEnd"/>
      <w:r>
        <w:rPr>
          <w:rFonts w:ascii="Consolas" w:hAnsi="Consolas" w:cs="Consolas"/>
        </w:rPr>
        <w:t>\</w:t>
      </w:r>
      <w:proofErr w:type="spellStart"/>
      <w:r>
        <w:rPr>
          <w:rFonts w:ascii="Consolas" w:hAnsi="Consolas" w:cs="Consolas"/>
        </w:rPr>
        <w:t>uav</w:t>
      </w:r>
      <w:proofErr w:type="spellEnd"/>
      <w:r>
        <w:rPr>
          <w:rFonts w:ascii="Consolas" w:hAnsi="Consolas" w:cs="Consolas"/>
        </w:rPr>
        <w:t xml:space="preserve">\ </w:t>
      </w:r>
      <w:r>
        <w:t xml:space="preserve">within the </w:t>
      </w:r>
      <w:proofErr w:type="spellStart"/>
      <w:r>
        <w:t>git</w:t>
      </w:r>
      <w:proofErr w:type="spellEnd"/>
      <w:r>
        <w:t xml:space="preserve"> working copy</w:t>
      </w:r>
    </w:p>
    <w:p w:rsidR="00BD469E" w:rsidRDefault="00BD469E" w:rsidP="00BD469E">
      <w:pPr>
        <w:pStyle w:val="ListParagraph"/>
        <w:numPr>
          <w:ilvl w:val="0"/>
          <w:numId w:val="40"/>
        </w:numPr>
      </w:pPr>
      <w:r>
        <w:t xml:space="preserve">On the GCS, run </w:t>
      </w:r>
      <w:r w:rsidRPr="00BD469E">
        <w:rPr>
          <w:rFonts w:ascii="Consolas" w:hAnsi="Consolas" w:cs="Consolas"/>
        </w:rPr>
        <w:t>python main.py</w:t>
      </w:r>
      <w:r w:rsidR="00E42BB5">
        <w:rPr>
          <w:rFonts w:ascii="Consolas" w:hAnsi="Consolas" w:cs="Consolas"/>
        </w:rPr>
        <w:t xml:space="preserve"> &gt;&gt; system.log</w:t>
      </w:r>
      <w:r w:rsidR="00E42BB5">
        <w:t>.  A GUI should appear.</w:t>
      </w:r>
    </w:p>
    <w:p w:rsidR="00BD469E" w:rsidRPr="004B0484" w:rsidRDefault="00BD469E" w:rsidP="00BD469E">
      <w:pPr>
        <w:pStyle w:val="ListParagraph"/>
        <w:numPr>
          <w:ilvl w:val="0"/>
          <w:numId w:val="40"/>
        </w:numPr>
      </w:pPr>
      <w:r>
        <w:t xml:space="preserve">On the UAV, run </w:t>
      </w:r>
      <w:r w:rsidRPr="00BD469E">
        <w:rPr>
          <w:rFonts w:ascii="Consolas" w:hAnsi="Consolas" w:cs="Consolas"/>
        </w:rPr>
        <w:t>python main.py</w:t>
      </w:r>
      <w:r w:rsidR="00E42BB5">
        <w:rPr>
          <w:rFonts w:ascii="Consolas" w:hAnsi="Consolas" w:cs="Consolas"/>
        </w:rPr>
        <w:t xml:space="preserve"> &gt;&gt; system.log</w:t>
      </w:r>
    </w:p>
    <w:p w:rsidR="004B0484" w:rsidRPr="004B0484" w:rsidRDefault="004B0484" w:rsidP="004B0484">
      <w:pPr>
        <w:pStyle w:val="ListParagraph"/>
        <w:numPr>
          <w:ilvl w:val="1"/>
          <w:numId w:val="40"/>
        </w:numPr>
      </w:pPr>
      <w:r w:rsidRPr="004B0484">
        <w:t xml:space="preserve">This </w:t>
      </w:r>
      <w:r w:rsidR="00E42BB5">
        <w:t>should</w:t>
      </w:r>
      <w:r w:rsidRPr="004B0484">
        <w:t xml:space="preserve"> eventually be</w:t>
      </w:r>
      <w:r>
        <w:t xml:space="preserve"> replaced by a script that starts on </w:t>
      </w:r>
      <w:proofErr w:type="spellStart"/>
      <w:r>
        <w:t>powerup</w:t>
      </w:r>
      <w:bookmarkStart w:id="0" w:name="_GoBack"/>
      <w:bookmarkEnd w:id="0"/>
      <w:proofErr w:type="spellEnd"/>
    </w:p>
    <w:sectPr w:rsidR="004B0484" w:rsidRPr="004B0484" w:rsidSect="00C24482">
      <w:headerReference w:type="default" r:id="rId9"/>
      <w:footerReference w:type="default" r:id="rId10"/>
      <w:pgSz w:w="12240" w:h="15840" w:code="1"/>
      <w:pgMar w:top="1800" w:right="1440" w:bottom="1440" w:left="1440" w:header="432" w:footer="8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2A4" w:rsidRDefault="000D42A4">
      <w:r>
        <w:separator/>
      </w:r>
    </w:p>
  </w:endnote>
  <w:endnote w:type="continuationSeparator" w:id="0">
    <w:p w:rsidR="000D42A4" w:rsidRDefault="000D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" w:subsetted="1" w:fontKey="{FD6932A4-02AF-4BDF-9B3B-C560A7CA524F}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  <w:embedRegular r:id="rId2" w:subsetted="1" w:fontKey="{3181ACAE-4BF7-4824-AE09-5E3CF0A7ACEF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A4" w:rsidRDefault="00384CA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448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2A4" w:rsidRDefault="000D42A4">
      <w:r>
        <w:separator/>
      </w:r>
    </w:p>
  </w:footnote>
  <w:footnote w:type="continuationSeparator" w:id="0">
    <w:p w:rsidR="000D42A4" w:rsidRDefault="000D4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A4" w:rsidRDefault="003F4AF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3F9B8369" wp14:editId="4C0D233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60450" cy="355600"/>
          <wp:effectExtent l="0" t="0" r="0" b="0"/>
          <wp:wrapTopAndBottom/>
          <wp:docPr id="32" name="Picture 32" descr="Official_Creare_LOGO_300dpi-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Official_Creare_LOGO_300dpi-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45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4CA4">
      <w:tab/>
    </w:r>
    <w:r w:rsidR="00384CA4">
      <w:tab/>
      <w:t>Document Number</w:t>
    </w:r>
  </w:p>
  <w:p w:rsidR="00384CA4" w:rsidRDefault="00384CA4">
    <w:pPr>
      <w:pStyle w:val="Header"/>
    </w:pPr>
    <w:r>
      <w:tab/>
    </w:r>
    <w:r>
      <w:tab/>
      <w:t>Date or Name of Addressee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9320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EDED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8241A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92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5AA1C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7E75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C7CF5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36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141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8BEB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6F2B93"/>
    <w:multiLevelType w:val="multilevel"/>
    <w:tmpl w:val="760C048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F350971"/>
    <w:multiLevelType w:val="hybridMultilevel"/>
    <w:tmpl w:val="BA7CB4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395B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CEA563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5DA385B"/>
    <w:multiLevelType w:val="hybridMultilevel"/>
    <w:tmpl w:val="6C488B2E"/>
    <w:lvl w:ilvl="0" w:tplc="059206D4">
      <w:start w:val="1"/>
      <w:numFmt w:val="bullet"/>
      <w:pStyle w:val="3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EF3355C"/>
    <w:multiLevelType w:val="multilevel"/>
    <w:tmpl w:val="C8804A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2BD0338"/>
    <w:multiLevelType w:val="singleLevel"/>
    <w:tmpl w:val="A66646EE"/>
    <w:lvl w:ilvl="0">
      <w:start w:val="1"/>
      <w:numFmt w:val="bullet"/>
      <w:pStyle w:val="bc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7">
    <w:nsid w:val="45977082"/>
    <w:multiLevelType w:val="multilevel"/>
    <w:tmpl w:val="FBE4DFF4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ABA1117"/>
    <w:multiLevelType w:val="singleLevel"/>
    <w:tmpl w:val="FB72DF1C"/>
    <w:lvl w:ilvl="0">
      <w:start w:val="1"/>
      <w:numFmt w:val="decimal"/>
      <w:pStyle w:val="n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9">
    <w:nsid w:val="539661DC"/>
    <w:multiLevelType w:val="singleLevel"/>
    <w:tmpl w:val="6744FBDC"/>
    <w:lvl w:ilvl="0">
      <w:start w:val="1"/>
      <w:numFmt w:val="decimal"/>
      <w:pStyle w:val="nc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0">
    <w:nsid w:val="54645AF9"/>
    <w:multiLevelType w:val="singleLevel"/>
    <w:tmpl w:val="F278665E"/>
    <w:lvl w:ilvl="0">
      <w:start w:val="1"/>
      <w:numFmt w:val="bullet"/>
      <w:pStyle w:val="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1">
    <w:nsid w:val="661F11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8955A8C"/>
    <w:multiLevelType w:val="multilevel"/>
    <w:tmpl w:val="D570BA3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9245E18"/>
    <w:multiLevelType w:val="hybridMultilevel"/>
    <w:tmpl w:val="9808F3F2"/>
    <w:lvl w:ilvl="0" w:tplc="2C2AB4FE">
      <w:start w:val="1"/>
      <w:numFmt w:val="bullet"/>
      <w:pStyle w:val="2"/>
      <w:lvlText w:val="&gt;"/>
      <w:lvlJc w:val="left"/>
      <w:pPr>
        <w:tabs>
          <w:tab w:val="num" w:pos="1080"/>
        </w:tabs>
        <w:ind w:left="1440" w:hanging="360"/>
      </w:pPr>
      <w:rPr>
        <w:rFonts w:ascii="Arial" w:hAnsi="Arial" w:hint="default"/>
      </w:rPr>
    </w:lvl>
    <w:lvl w:ilvl="1" w:tplc="F7228B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5697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CA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4007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A03D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EC8B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4A4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166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54667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BD46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0122C89"/>
    <w:multiLevelType w:val="hybridMultilevel"/>
    <w:tmpl w:val="FD9A8874"/>
    <w:lvl w:ilvl="0" w:tplc="DFF2D448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CBA8738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69453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B0B1C34"/>
    <w:multiLevelType w:val="hybridMultilevel"/>
    <w:tmpl w:val="648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27"/>
  </w:num>
  <w:num w:numId="6">
    <w:abstractNumId w:val="2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0"/>
  </w:num>
  <w:num w:numId="16">
    <w:abstractNumId w:val="16"/>
  </w:num>
  <w:num w:numId="17">
    <w:abstractNumId w:val="17"/>
  </w:num>
  <w:num w:numId="18">
    <w:abstractNumId w:val="17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16"/>
  </w:num>
  <w:num w:numId="24">
    <w:abstractNumId w:val="17"/>
  </w:num>
  <w:num w:numId="25">
    <w:abstractNumId w:val="17"/>
  </w:num>
  <w:num w:numId="26">
    <w:abstractNumId w:val="17"/>
  </w:num>
  <w:num w:numId="27">
    <w:abstractNumId w:val="18"/>
  </w:num>
  <w:num w:numId="28">
    <w:abstractNumId w:val="19"/>
  </w:num>
  <w:num w:numId="29">
    <w:abstractNumId w:val="10"/>
  </w:num>
  <w:num w:numId="30">
    <w:abstractNumId w:val="15"/>
  </w:num>
  <w:num w:numId="31">
    <w:abstractNumId w:val="22"/>
  </w:num>
  <w:num w:numId="32">
    <w:abstractNumId w:val="24"/>
  </w:num>
  <w:num w:numId="33">
    <w:abstractNumId w:val="13"/>
  </w:num>
  <w:num w:numId="34">
    <w:abstractNumId w:val="23"/>
  </w:num>
  <w:num w:numId="35">
    <w:abstractNumId w:val="26"/>
  </w:num>
  <w:num w:numId="36">
    <w:abstractNumId w:val="14"/>
  </w:num>
  <w:num w:numId="37">
    <w:abstractNumId w:val="20"/>
  </w:num>
  <w:num w:numId="38">
    <w:abstractNumId w:val="18"/>
    <w:lvlOverride w:ilvl="0">
      <w:startOverride w:val="1"/>
    </w:lvlOverride>
  </w:num>
  <w:num w:numId="39">
    <w:abstractNumId w:val="28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activeWritingStyle w:appName="MSWord" w:lang="en-US" w:vendorID="64" w:dllVersion="131078" w:nlCheck="1" w:checkStyle="1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28"/>
    <w:rsid w:val="000031B8"/>
    <w:rsid w:val="00013F5B"/>
    <w:rsid w:val="000143C4"/>
    <w:rsid w:val="00021690"/>
    <w:rsid w:val="00021ECC"/>
    <w:rsid w:val="00024497"/>
    <w:rsid w:val="00026569"/>
    <w:rsid w:val="00026600"/>
    <w:rsid w:val="00060644"/>
    <w:rsid w:val="000679D5"/>
    <w:rsid w:val="00072CA5"/>
    <w:rsid w:val="00074F08"/>
    <w:rsid w:val="00076968"/>
    <w:rsid w:val="00076E09"/>
    <w:rsid w:val="000814B8"/>
    <w:rsid w:val="00081AC6"/>
    <w:rsid w:val="00083074"/>
    <w:rsid w:val="00083078"/>
    <w:rsid w:val="00096873"/>
    <w:rsid w:val="00096BE2"/>
    <w:rsid w:val="0009748F"/>
    <w:rsid w:val="000A0288"/>
    <w:rsid w:val="000A07FB"/>
    <w:rsid w:val="000A0AFE"/>
    <w:rsid w:val="000A0B16"/>
    <w:rsid w:val="000A4969"/>
    <w:rsid w:val="000A4BA4"/>
    <w:rsid w:val="000B2E61"/>
    <w:rsid w:val="000C0809"/>
    <w:rsid w:val="000C489A"/>
    <w:rsid w:val="000D42A4"/>
    <w:rsid w:val="000D7AF3"/>
    <w:rsid w:val="000E001A"/>
    <w:rsid w:val="000E2BAA"/>
    <w:rsid w:val="000E2CE7"/>
    <w:rsid w:val="000E551E"/>
    <w:rsid w:val="000F1201"/>
    <w:rsid w:val="000F1A89"/>
    <w:rsid w:val="000F2646"/>
    <w:rsid w:val="0010218F"/>
    <w:rsid w:val="0010587A"/>
    <w:rsid w:val="00113E86"/>
    <w:rsid w:val="0012160D"/>
    <w:rsid w:val="00123415"/>
    <w:rsid w:val="00125FF6"/>
    <w:rsid w:val="00127D50"/>
    <w:rsid w:val="001306BA"/>
    <w:rsid w:val="00131ABD"/>
    <w:rsid w:val="00133E7B"/>
    <w:rsid w:val="00140199"/>
    <w:rsid w:val="0015692E"/>
    <w:rsid w:val="001576C7"/>
    <w:rsid w:val="001705BC"/>
    <w:rsid w:val="00170739"/>
    <w:rsid w:val="00170DA6"/>
    <w:rsid w:val="00174AE8"/>
    <w:rsid w:val="00175530"/>
    <w:rsid w:val="0018694E"/>
    <w:rsid w:val="00190404"/>
    <w:rsid w:val="00191289"/>
    <w:rsid w:val="001A0D49"/>
    <w:rsid w:val="001A33D9"/>
    <w:rsid w:val="001B4781"/>
    <w:rsid w:val="001C2C3C"/>
    <w:rsid w:val="001C3DBA"/>
    <w:rsid w:val="001C6A80"/>
    <w:rsid w:val="001D310F"/>
    <w:rsid w:val="001D3A8F"/>
    <w:rsid w:val="001D58E3"/>
    <w:rsid w:val="001D5C8E"/>
    <w:rsid w:val="001F3941"/>
    <w:rsid w:val="001F3C04"/>
    <w:rsid w:val="001F6A6B"/>
    <w:rsid w:val="001F6C8E"/>
    <w:rsid w:val="001F70EE"/>
    <w:rsid w:val="002024C6"/>
    <w:rsid w:val="002115DA"/>
    <w:rsid w:val="00212244"/>
    <w:rsid w:val="0021527D"/>
    <w:rsid w:val="00226297"/>
    <w:rsid w:val="00235452"/>
    <w:rsid w:val="00237A53"/>
    <w:rsid w:val="00244DFC"/>
    <w:rsid w:val="00247A55"/>
    <w:rsid w:val="00265D29"/>
    <w:rsid w:val="00272140"/>
    <w:rsid w:val="0027779B"/>
    <w:rsid w:val="002812F0"/>
    <w:rsid w:val="002958C6"/>
    <w:rsid w:val="002A15F6"/>
    <w:rsid w:val="002A16CB"/>
    <w:rsid w:val="002A68BF"/>
    <w:rsid w:val="002B3704"/>
    <w:rsid w:val="002B79CF"/>
    <w:rsid w:val="002C4309"/>
    <w:rsid w:val="002D334C"/>
    <w:rsid w:val="002D3C69"/>
    <w:rsid w:val="002E6D5F"/>
    <w:rsid w:val="002F1934"/>
    <w:rsid w:val="003132BC"/>
    <w:rsid w:val="003141FA"/>
    <w:rsid w:val="003164F5"/>
    <w:rsid w:val="0032137A"/>
    <w:rsid w:val="00322149"/>
    <w:rsid w:val="00331E9E"/>
    <w:rsid w:val="003376F3"/>
    <w:rsid w:val="00346ECE"/>
    <w:rsid w:val="0037024E"/>
    <w:rsid w:val="00371A6A"/>
    <w:rsid w:val="00372E98"/>
    <w:rsid w:val="003830BC"/>
    <w:rsid w:val="003844BD"/>
    <w:rsid w:val="0038478E"/>
    <w:rsid w:val="00384CA4"/>
    <w:rsid w:val="00386EC2"/>
    <w:rsid w:val="003916F7"/>
    <w:rsid w:val="003A2383"/>
    <w:rsid w:val="003A3EC7"/>
    <w:rsid w:val="003A5ACE"/>
    <w:rsid w:val="003B338D"/>
    <w:rsid w:val="003B58FA"/>
    <w:rsid w:val="003B6ED3"/>
    <w:rsid w:val="003C76BE"/>
    <w:rsid w:val="003D0DB0"/>
    <w:rsid w:val="003D3B1C"/>
    <w:rsid w:val="003D4014"/>
    <w:rsid w:val="003D60B1"/>
    <w:rsid w:val="003E707B"/>
    <w:rsid w:val="003F4AF8"/>
    <w:rsid w:val="00403105"/>
    <w:rsid w:val="0041453D"/>
    <w:rsid w:val="00417118"/>
    <w:rsid w:val="00420B2A"/>
    <w:rsid w:val="00425A00"/>
    <w:rsid w:val="004263B2"/>
    <w:rsid w:val="004277E8"/>
    <w:rsid w:val="00440180"/>
    <w:rsid w:val="00440C58"/>
    <w:rsid w:val="00441579"/>
    <w:rsid w:val="0045154A"/>
    <w:rsid w:val="004546EE"/>
    <w:rsid w:val="00462D79"/>
    <w:rsid w:val="00463989"/>
    <w:rsid w:val="00466969"/>
    <w:rsid w:val="00467493"/>
    <w:rsid w:val="00471578"/>
    <w:rsid w:val="00473B27"/>
    <w:rsid w:val="00482B12"/>
    <w:rsid w:val="00486705"/>
    <w:rsid w:val="0049595C"/>
    <w:rsid w:val="00495DC1"/>
    <w:rsid w:val="00495FB9"/>
    <w:rsid w:val="004A01CD"/>
    <w:rsid w:val="004A70D5"/>
    <w:rsid w:val="004A7569"/>
    <w:rsid w:val="004A7FE6"/>
    <w:rsid w:val="004B0484"/>
    <w:rsid w:val="004B27EB"/>
    <w:rsid w:val="004B4A89"/>
    <w:rsid w:val="004B5258"/>
    <w:rsid w:val="004B60CE"/>
    <w:rsid w:val="004C2893"/>
    <w:rsid w:val="004D3BD5"/>
    <w:rsid w:val="004D5E80"/>
    <w:rsid w:val="004F05C1"/>
    <w:rsid w:val="004F1AD3"/>
    <w:rsid w:val="004F6085"/>
    <w:rsid w:val="00512479"/>
    <w:rsid w:val="005216CA"/>
    <w:rsid w:val="005417EA"/>
    <w:rsid w:val="005421A7"/>
    <w:rsid w:val="00552EB4"/>
    <w:rsid w:val="00561682"/>
    <w:rsid w:val="005715EE"/>
    <w:rsid w:val="00582110"/>
    <w:rsid w:val="005847F4"/>
    <w:rsid w:val="00594DB4"/>
    <w:rsid w:val="00595762"/>
    <w:rsid w:val="00595E49"/>
    <w:rsid w:val="005961C0"/>
    <w:rsid w:val="00597B13"/>
    <w:rsid w:val="005A16DA"/>
    <w:rsid w:val="005A3770"/>
    <w:rsid w:val="005A6437"/>
    <w:rsid w:val="005B46EF"/>
    <w:rsid w:val="005C000C"/>
    <w:rsid w:val="005C2B9A"/>
    <w:rsid w:val="005C312F"/>
    <w:rsid w:val="005C74A3"/>
    <w:rsid w:val="005D1DAE"/>
    <w:rsid w:val="005D339A"/>
    <w:rsid w:val="005D3F12"/>
    <w:rsid w:val="005D787A"/>
    <w:rsid w:val="005E241E"/>
    <w:rsid w:val="005E5CB4"/>
    <w:rsid w:val="005E70E5"/>
    <w:rsid w:val="005F4300"/>
    <w:rsid w:val="005F75C1"/>
    <w:rsid w:val="0060247F"/>
    <w:rsid w:val="00604A4F"/>
    <w:rsid w:val="0060733A"/>
    <w:rsid w:val="00607FA5"/>
    <w:rsid w:val="00610A15"/>
    <w:rsid w:val="006164E0"/>
    <w:rsid w:val="00616A9E"/>
    <w:rsid w:val="006220A4"/>
    <w:rsid w:val="0064533F"/>
    <w:rsid w:val="006473C4"/>
    <w:rsid w:val="00657A08"/>
    <w:rsid w:val="0066225A"/>
    <w:rsid w:val="006651EF"/>
    <w:rsid w:val="0067359A"/>
    <w:rsid w:val="00673813"/>
    <w:rsid w:val="00686E74"/>
    <w:rsid w:val="00687D52"/>
    <w:rsid w:val="0069191B"/>
    <w:rsid w:val="00692A04"/>
    <w:rsid w:val="00692DCD"/>
    <w:rsid w:val="006A5281"/>
    <w:rsid w:val="006B1D00"/>
    <w:rsid w:val="006B31A7"/>
    <w:rsid w:val="006C261C"/>
    <w:rsid w:val="006D081C"/>
    <w:rsid w:val="006D14BC"/>
    <w:rsid w:val="006D157B"/>
    <w:rsid w:val="006D3966"/>
    <w:rsid w:val="006D76CC"/>
    <w:rsid w:val="006E04A3"/>
    <w:rsid w:val="006E31A4"/>
    <w:rsid w:val="00701A94"/>
    <w:rsid w:val="00702723"/>
    <w:rsid w:val="0070275F"/>
    <w:rsid w:val="00702F12"/>
    <w:rsid w:val="00705423"/>
    <w:rsid w:val="00706F8B"/>
    <w:rsid w:val="00717C9F"/>
    <w:rsid w:val="007258CC"/>
    <w:rsid w:val="00731202"/>
    <w:rsid w:val="00733906"/>
    <w:rsid w:val="00735BAA"/>
    <w:rsid w:val="007366F2"/>
    <w:rsid w:val="00737506"/>
    <w:rsid w:val="007517D8"/>
    <w:rsid w:val="00755778"/>
    <w:rsid w:val="0076160B"/>
    <w:rsid w:val="007625A4"/>
    <w:rsid w:val="0076391A"/>
    <w:rsid w:val="00774CE9"/>
    <w:rsid w:val="00777BEB"/>
    <w:rsid w:val="00787C63"/>
    <w:rsid w:val="0079496B"/>
    <w:rsid w:val="007A0AB3"/>
    <w:rsid w:val="007A141F"/>
    <w:rsid w:val="007B02D1"/>
    <w:rsid w:val="007B5765"/>
    <w:rsid w:val="007B7799"/>
    <w:rsid w:val="007C5852"/>
    <w:rsid w:val="007D2288"/>
    <w:rsid w:val="007D47BC"/>
    <w:rsid w:val="007D647A"/>
    <w:rsid w:val="007D7C36"/>
    <w:rsid w:val="007E32EC"/>
    <w:rsid w:val="007E52A9"/>
    <w:rsid w:val="007E7A92"/>
    <w:rsid w:val="007F5120"/>
    <w:rsid w:val="00802F6D"/>
    <w:rsid w:val="00813E35"/>
    <w:rsid w:val="00830B17"/>
    <w:rsid w:val="00830B61"/>
    <w:rsid w:val="008358C1"/>
    <w:rsid w:val="008363D6"/>
    <w:rsid w:val="00841234"/>
    <w:rsid w:val="008438E0"/>
    <w:rsid w:val="008452AE"/>
    <w:rsid w:val="008529C7"/>
    <w:rsid w:val="00877902"/>
    <w:rsid w:val="00881C70"/>
    <w:rsid w:val="008934AF"/>
    <w:rsid w:val="00893AA3"/>
    <w:rsid w:val="008A509C"/>
    <w:rsid w:val="008A64DB"/>
    <w:rsid w:val="008A6D44"/>
    <w:rsid w:val="008B0A90"/>
    <w:rsid w:val="008B63F0"/>
    <w:rsid w:val="008B74BA"/>
    <w:rsid w:val="008C14BD"/>
    <w:rsid w:val="008C184E"/>
    <w:rsid w:val="008C30D1"/>
    <w:rsid w:val="008C44D8"/>
    <w:rsid w:val="008C6993"/>
    <w:rsid w:val="008C6AF6"/>
    <w:rsid w:val="008C7254"/>
    <w:rsid w:val="008D2B88"/>
    <w:rsid w:val="008D4A59"/>
    <w:rsid w:val="008D558B"/>
    <w:rsid w:val="008E1D18"/>
    <w:rsid w:val="008E1DF5"/>
    <w:rsid w:val="008E378D"/>
    <w:rsid w:val="008F4984"/>
    <w:rsid w:val="008F6D7B"/>
    <w:rsid w:val="00904531"/>
    <w:rsid w:val="00906114"/>
    <w:rsid w:val="00914CBD"/>
    <w:rsid w:val="009233AB"/>
    <w:rsid w:val="009261D0"/>
    <w:rsid w:val="00933632"/>
    <w:rsid w:val="009414D0"/>
    <w:rsid w:val="00941BFB"/>
    <w:rsid w:val="00946641"/>
    <w:rsid w:val="00947791"/>
    <w:rsid w:val="00947C32"/>
    <w:rsid w:val="00950EB5"/>
    <w:rsid w:val="009543C9"/>
    <w:rsid w:val="009574D6"/>
    <w:rsid w:val="0096638B"/>
    <w:rsid w:val="0097774D"/>
    <w:rsid w:val="0098380C"/>
    <w:rsid w:val="009860AF"/>
    <w:rsid w:val="009863C7"/>
    <w:rsid w:val="00986F89"/>
    <w:rsid w:val="009A1033"/>
    <w:rsid w:val="009A23D8"/>
    <w:rsid w:val="009A6F7E"/>
    <w:rsid w:val="009B08D7"/>
    <w:rsid w:val="009B1EE4"/>
    <w:rsid w:val="009B28DF"/>
    <w:rsid w:val="009C0A96"/>
    <w:rsid w:val="009C18CA"/>
    <w:rsid w:val="009C49EF"/>
    <w:rsid w:val="009C5A0B"/>
    <w:rsid w:val="009D346C"/>
    <w:rsid w:val="009D3FCA"/>
    <w:rsid w:val="009D7F73"/>
    <w:rsid w:val="009E15F6"/>
    <w:rsid w:val="009E5855"/>
    <w:rsid w:val="009E6D0E"/>
    <w:rsid w:val="009F5BBE"/>
    <w:rsid w:val="00A00EA1"/>
    <w:rsid w:val="00A07BCC"/>
    <w:rsid w:val="00A20BB1"/>
    <w:rsid w:val="00A24FF6"/>
    <w:rsid w:val="00A3045A"/>
    <w:rsid w:val="00A308E3"/>
    <w:rsid w:val="00A34BFB"/>
    <w:rsid w:val="00A36984"/>
    <w:rsid w:val="00A40171"/>
    <w:rsid w:val="00A44AE4"/>
    <w:rsid w:val="00A53DBE"/>
    <w:rsid w:val="00A70C13"/>
    <w:rsid w:val="00A71156"/>
    <w:rsid w:val="00A727D7"/>
    <w:rsid w:val="00A748DC"/>
    <w:rsid w:val="00A775C9"/>
    <w:rsid w:val="00A81209"/>
    <w:rsid w:val="00A968BC"/>
    <w:rsid w:val="00AA003D"/>
    <w:rsid w:val="00AA2D69"/>
    <w:rsid w:val="00AA6656"/>
    <w:rsid w:val="00AA68A2"/>
    <w:rsid w:val="00AB52D6"/>
    <w:rsid w:val="00AC3675"/>
    <w:rsid w:val="00AC4D5B"/>
    <w:rsid w:val="00AD46F7"/>
    <w:rsid w:val="00AE41E5"/>
    <w:rsid w:val="00AF62D7"/>
    <w:rsid w:val="00B00B21"/>
    <w:rsid w:val="00B01150"/>
    <w:rsid w:val="00B06D4A"/>
    <w:rsid w:val="00B0739B"/>
    <w:rsid w:val="00B1534E"/>
    <w:rsid w:val="00B22633"/>
    <w:rsid w:val="00B234AC"/>
    <w:rsid w:val="00B274B7"/>
    <w:rsid w:val="00B31852"/>
    <w:rsid w:val="00B3748D"/>
    <w:rsid w:val="00B46212"/>
    <w:rsid w:val="00B51089"/>
    <w:rsid w:val="00B66BFC"/>
    <w:rsid w:val="00B724F6"/>
    <w:rsid w:val="00B74CF0"/>
    <w:rsid w:val="00B7558A"/>
    <w:rsid w:val="00B75FBB"/>
    <w:rsid w:val="00B807C1"/>
    <w:rsid w:val="00B8264A"/>
    <w:rsid w:val="00B82CFC"/>
    <w:rsid w:val="00B83ADB"/>
    <w:rsid w:val="00B968E8"/>
    <w:rsid w:val="00BA0322"/>
    <w:rsid w:val="00BB0C79"/>
    <w:rsid w:val="00BB110B"/>
    <w:rsid w:val="00BB1362"/>
    <w:rsid w:val="00BB2739"/>
    <w:rsid w:val="00BB7BA9"/>
    <w:rsid w:val="00BC1248"/>
    <w:rsid w:val="00BD1085"/>
    <w:rsid w:val="00BD12D2"/>
    <w:rsid w:val="00BD469E"/>
    <w:rsid w:val="00BD51DA"/>
    <w:rsid w:val="00BD78E6"/>
    <w:rsid w:val="00BE1151"/>
    <w:rsid w:val="00BE1885"/>
    <w:rsid w:val="00BE1EDA"/>
    <w:rsid w:val="00BE3BC2"/>
    <w:rsid w:val="00BE79EC"/>
    <w:rsid w:val="00BF272A"/>
    <w:rsid w:val="00BF2F18"/>
    <w:rsid w:val="00BF4BA2"/>
    <w:rsid w:val="00C02B2A"/>
    <w:rsid w:val="00C0450C"/>
    <w:rsid w:val="00C053A2"/>
    <w:rsid w:val="00C1025A"/>
    <w:rsid w:val="00C16FAE"/>
    <w:rsid w:val="00C24482"/>
    <w:rsid w:val="00C40974"/>
    <w:rsid w:val="00C40A34"/>
    <w:rsid w:val="00C51FE7"/>
    <w:rsid w:val="00C5353A"/>
    <w:rsid w:val="00C556A8"/>
    <w:rsid w:val="00C612C8"/>
    <w:rsid w:val="00C61A1C"/>
    <w:rsid w:val="00C70CA9"/>
    <w:rsid w:val="00C75D9F"/>
    <w:rsid w:val="00C82CA6"/>
    <w:rsid w:val="00C83791"/>
    <w:rsid w:val="00C83D43"/>
    <w:rsid w:val="00C87242"/>
    <w:rsid w:val="00C95092"/>
    <w:rsid w:val="00C95780"/>
    <w:rsid w:val="00CA38B7"/>
    <w:rsid w:val="00CA60CF"/>
    <w:rsid w:val="00CA703D"/>
    <w:rsid w:val="00CB2FAA"/>
    <w:rsid w:val="00CB58A7"/>
    <w:rsid w:val="00CB5BF8"/>
    <w:rsid w:val="00CC0541"/>
    <w:rsid w:val="00CC7EF5"/>
    <w:rsid w:val="00CD3B6C"/>
    <w:rsid w:val="00CD5E43"/>
    <w:rsid w:val="00CD6F28"/>
    <w:rsid w:val="00CE74DC"/>
    <w:rsid w:val="00CF45C5"/>
    <w:rsid w:val="00CF583E"/>
    <w:rsid w:val="00CF6A55"/>
    <w:rsid w:val="00D03691"/>
    <w:rsid w:val="00D044DF"/>
    <w:rsid w:val="00D057AB"/>
    <w:rsid w:val="00D122A9"/>
    <w:rsid w:val="00D1414F"/>
    <w:rsid w:val="00D15AF4"/>
    <w:rsid w:val="00D30EAF"/>
    <w:rsid w:val="00D34609"/>
    <w:rsid w:val="00D352FE"/>
    <w:rsid w:val="00D45B64"/>
    <w:rsid w:val="00D47A84"/>
    <w:rsid w:val="00D51EAB"/>
    <w:rsid w:val="00D5271E"/>
    <w:rsid w:val="00D540E6"/>
    <w:rsid w:val="00D54593"/>
    <w:rsid w:val="00D57BAE"/>
    <w:rsid w:val="00D62761"/>
    <w:rsid w:val="00D64780"/>
    <w:rsid w:val="00D7448E"/>
    <w:rsid w:val="00D81446"/>
    <w:rsid w:val="00D831B5"/>
    <w:rsid w:val="00D86DC7"/>
    <w:rsid w:val="00D973E9"/>
    <w:rsid w:val="00DA36BD"/>
    <w:rsid w:val="00DA6416"/>
    <w:rsid w:val="00DB4CB8"/>
    <w:rsid w:val="00DB7BDA"/>
    <w:rsid w:val="00DC1646"/>
    <w:rsid w:val="00DC5A4E"/>
    <w:rsid w:val="00DD1CC6"/>
    <w:rsid w:val="00DD5151"/>
    <w:rsid w:val="00DE03D6"/>
    <w:rsid w:val="00DF0DFA"/>
    <w:rsid w:val="00DF186D"/>
    <w:rsid w:val="00E03CE5"/>
    <w:rsid w:val="00E04E26"/>
    <w:rsid w:val="00E062B2"/>
    <w:rsid w:val="00E069D3"/>
    <w:rsid w:val="00E12476"/>
    <w:rsid w:val="00E12680"/>
    <w:rsid w:val="00E1335F"/>
    <w:rsid w:val="00E14D8E"/>
    <w:rsid w:val="00E2032A"/>
    <w:rsid w:val="00E216F4"/>
    <w:rsid w:val="00E25123"/>
    <w:rsid w:val="00E301E7"/>
    <w:rsid w:val="00E3319E"/>
    <w:rsid w:val="00E37A78"/>
    <w:rsid w:val="00E42BB5"/>
    <w:rsid w:val="00E4545C"/>
    <w:rsid w:val="00E56B25"/>
    <w:rsid w:val="00E73331"/>
    <w:rsid w:val="00E73B45"/>
    <w:rsid w:val="00E743F3"/>
    <w:rsid w:val="00E75D02"/>
    <w:rsid w:val="00E80F7D"/>
    <w:rsid w:val="00E81E67"/>
    <w:rsid w:val="00E94D11"/>
    <w:rsid w:val="00E95902"/>
    <w:rsid w:val="00EA0D0E"/>
    <w:rsid w:val="00ED07AE"/>
    <w:rsid w:val="00ED3108"/>
    <w:rsid w:val="00ED46D2"/>
    <w:rsid w:val="00ED7D5D"/>
    <w:rsid w:val="00EE32FE"/>
    <w:rsid w:val="00EE34BC"/>
    <w:rsid w:val="00EE369C"/>
    <w:rsid w:val="00EE4379"/>
    <w:rsid w:val="00EE782C"/>
    <w:rsid w:val="00EF30F3"/>
    <w:rsid w:val="00EF310B"/>
    <w:rsid w:val="00EF3FD7"/>
    <w:rsid w:val="00EF6DCE"/>
    <w:rsid w:val="00F2051F"/>
    <w:rsid w:val="00F21FCD"/>
    <w:rsid w:val="00F271EE"/>
    <w:rsid w:val="00F310D7"/>
    <w:rsid w:val="00F33448"/>
    <w:rsid w:val="00F3717E"/>
    <w:rsid w:val="00F470C6"/>
    <w:rsid w:val="00F523C9"/>
    <w:rsid w:val="00F530E8"/>
    <w:rsid w:val="00F555C1"/>
    <w:rsid w:val="00F558A5"/>
    <w:rsid w:val="00F55A76"/>
    <w:rsid w:val="00F55B8C"/>
    <w:rsid w:val="00F56373"/>
    <w:rsid w:val="00F564AC"/>
    <w:rsid w:val="00F70583"/>
    <w:rsid w:val="00F81BED"/>
    <w:rsid w:val="00F82B1E"/>
    <w:rsid w:val="00F83E8B"/>
    <w:rsid w:val="00F9178F"/>
    <w:rsid w:val="00F96849"/>
    <w:rsid w:val="00FA39EC"/>
    <w:rsid w:val="00FA3A58"/>
    <w:rsid w:val="00FA3E70"/>
    <w:rsid w:val="00FB5653"/>
    <w:rsid w:val="00FC16AE"/>
    <w:rsid w:val="00FC5F2E"/>
    <w:rsid w:val="00FD1662"/>
    <w:rsid w:val="00FD2F11"/>
    <w:rsid w:val="00FD6FE7"/>
    <w:rsid w:val="00FE5FC3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12C8"/>
    <w:rPr>
      <w:sz w:val="24"/>
    </w:rPr>
  </w:style>
  <w:style w:type="paragraph" w:styleId="Heading1">
    <w:name w:val="heading 1"/>
    <w:aliases w:val="H1"/>
    <w:next w:val="p"/>
    <w:qFormat/>
    <w:rsid w:val="004B5258"/>
    <w:pPr>
      <w:keepNext/>
      <w:keepLines/>
      <w:numPr>
        <w:numId w:val="26"/>
      </w:numPr>
      <w:spacing w:after="120"/>
      <w:outlineLvl w:val="0"/>
    </w:pPr>
    <w:rPr>
      <w:b/>
      <w:caps/>
      <w:kern w:val="28"/>
      <w:sz w:val="24"/>
    </w:rPr>
  </w:style>
  <w:style w:type="paragraph" w:styleId="Heading2">
    <w:name w:val="heading 2"/>
    <w:aliases w:val="H2"/>
    <w:basedOn w:val="Heading1"/>
    <w:next w:val="p"/>
    <w:qFormat/>
    <w:rsid w:val="004B5258"/>
    <w:pPr>
      <w:numPr>
        <w:ilvl w:val="1"/>
      </w:numPr>
      <w:outlineLvl w:val="1"/>
    </w:pPr>
    <w:rPr>
      <w:caps w:val="0"/>
      <w:smallCaps/>
    </w:rPr>
  </w:style>
  <w:style w:type="paragraph" w:styleId="Heading3">
    <w:name w:val="heading 3"/>
    <w:aliases w:val="H3"/>
    <w:basedOn w:val="Heading2"/>
    <w:next w:val="p"/>
    <w:qFormat/>
    <w:rsid w:val="004B5258"/>
    <w:pPr>
      <w:numPr>
        <w:ilvl w:val="2"/>
      </w:numPr>
      <w:outlineLvl w:val="2"/>
    </w:pPr>
    <w:rPr>
      <w:smallCaps w:val="0"/>
    </w:rPr>
  </w:style>
  <w:style w:type="paragraph" w:styleId="Heading4">
    <w:name w:val="heading 4"/>
    <w:aliases w:val="H4"/>
    <w:basedOn w:val="Normal"/>
    <w:next w:val="p"/>
    <w:qFormat/>
    <w:rsid w:val="004B5258"/>
    <w:pPr>
      <w:spacing w:after="240"/>
      <w:ind w:firstLine="720"/>
      <w:jc w:val="both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aliases w:val="Creare Paragraph,Paragraph"/>
    <w:basedOn w:val="Normal"/>
    <w:rsid w:val="008F4984"/>
    <w:pPr>
      <w:spacing w:after="240"/>
      <w:ind w:firstLine="720"/>
      <w:jc w:val="both"/>
    </w:pPr>
  </w:style>
  <w:style w:type="paragraph" w:customStyle="1" w:styleId="b">
    <w:name w:val="b"/>
    <w:aliases w:val="Creare Bulleted List"/>
    <w:rsid w:val="009543C9"/>
    <w:pPr>
      <w:keepLines/>
      <w:numPr>
        <w:numId w:val="22"/>
      </w:numPr>
      <w:tabs>
        <w:tab w:val="clear" w:pos="1080"/>
        <w:tab w:val="num" w:pos="360"/>
      </w:tabs>
      <w:spacing w:after="120"/>
      <w:jc w:val="both"/>
    </w:pPr>
    <w:rPr>
      <w:sz w:val="24"/>
    </w:rPr>
  </w:style>
  <w:style w:type="paragraph" w:customStyle="1" w:styleId="bc">
    <w:name w:val="bc"/>
    <w:aliases w:val="Creare Bullets Continued"/>
    <w:basedOn w:val="b"/>
    <w:rsid w:val="005A3770"/>
    <w:pPr>
      <w:numPr>
        <w:numId w:val="23"/>
      </w:numPr>
      <w:tabs>
        <w:tab w:val="clear" w:pos="1080"/>
        <w:tab w:val="num" w:pos="360"/>
      </w:tabs>
    </w:pPr>
  </w:style>
  <w:style w:type="paragraph" w:customStyle="1" w:styleId="cp">
    <w:name w:val="cp"/>
    <w:aliases w:val="Creare Continued Paragraph"/>
    <w:basedOn w:val="p"/>
    <w:next w:val="p"/>
    <w:rsid w:val="0096638B"/>
    <w:pPr>
      <w:ind w:firstLine="0"/>
    </w:pPr>
  </w:style>
  <w:style w:type="paragraph" w:styleId="DocumentMap">
    <w:name w:val="Document Map"/>
    <w:basedOn w:val="Normal"/>
    <w:semiHidden/>
    <w:rsid w:val="0096638B"/>
    <w:pPr>
      <w:shd w:val="clear" w:color="auto" w:fill="000080"/>
    </w:pPr>
    <w:rPr>
      <w:rFonts w:ascii="Tahoma" w:hAnsi="Tahoma"/>
      <w:sz w:val="16"/>
    </w:rPr>
  </w:style>
  <w:style w:type="paragraph" w:customStyle="1" w:styleId="e">
    <w:name w:val="e"/>
    <w:aliases w:val="Creare Equation"/>
    <w:basedOn w:val="Normal"/>
    <w:next w:val="Normal"/>
    <w:rsid w:val="0096638B"/>
    <w:pPr>
      <w:tabs>
        <w:tab w:val="center" w:pos="4680"/>
        <w:tab w:val="right" w:pos="9360"/>
      </w:tabs>
      <w:spacing w:after="240"/>
      <w:jc w:val="both"/>
    </w:pPr>
  </w:style>
  <w:style w:type="paragraph" w:customStyle="1" w:styleId="f">
    <w:name w:val="f"/>
    <w:aliases w:val="Creare Figure Title"/>
    <w:basedOn w:val="Normal"/>
    <w:next w:val="p"/>
    <w:rsid w:val="0096638B"/>
    <w:pPr>
      <w:keepLines/>
      <w:spacing w:before="12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96638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rsid w:val="0096638B"/>
    <w:pPr>
      <w:tabs>
        <w:tab w:val="center" w:pos="4680"/>
        <w:tab w:val="right" w:pos="9360"/>
      </w:tabs>
    </w:pPr>
  </w:style>
  <w:style w:type="paragraph" w:customStyle="1" w:styleId="l">
    <w:name w:val="l"/>
    <w:aliases w:val="Creare Long Figure Title"/>
    <w:basedOn w:val="Normal"/>
    <w:next w:val="p"/>
    <w:rsid w:val="0096638B"/>
    <w:pPr>
      <w:keepLines/>
      <w:spacing w:before="120" w:after="240"/>
      <w:jc w:val="both"/>
    </w:pPr>
    <w:rPr>
      <w:rFonts w:ascii="Arial" w:hAnsi="Arial"/>
      <w:sz w:val="20"/>
    </w:rPr>
  </w:style>
  <w:style w:type="paragraph" w:customStyle="1" w:styleId="n">
    <w:name w:val="n"/>
    <w:aliases w:val="Creare Numbered List"/>
    <w:rsid w:val="004B5258"/>
    <w:pPr>
      <w:keepLines/>
      <w:numPr>
        <w:numId w:val="27"/>
      </w:numPr>
      <w:spacing w:after="120"/>
      <w:jc w:val="both"/>
    </w:pPr>
    <w:rPr>
      <w:sz w:val="24"/>
    </w:rPr>
  </w:style>
  <w:style w:type="paragraph" w:customStyle="1" w:styleId="nc">
    <w:name w:val="nc"/>
    <w:aliases w:val="Creare Numbered List Continued"/>
    <w:basedOn w:val="n"/>
    <w:rsid w:val="0096638B"/>
    <w:pPr>
      <w:numPr>
        <w:numId w:val="28"/>
      </w:numPr>
      <w:spacing w:after="240"/>
    </w:pPr>
  </w:style>
  <w:style w:type="paragraph" w:customStyle="1" w:styleId="a">
    <w:name w:val="*"/>
    <w:aliases w:val="Creare Proprietary"/>
    <w:basedOn w:val="Normal"/>
    <w:next w:val="Normal"/>
    <w:rsid w:val="0096638B"/>
    <w:pPr>
      <w:framePr w:w="144" w:hSpace="187" w:vSpace="187" w:wrap="around" w:vAnchor="text" w:hAnchor="page" w:y="1"/>
      <w:widowControl w:val="0"/>
      <w:spacing w:after="240"/>
      <w:jc w:val="both"/>
    </w:pPr>
  </w:style>
  <w:style w:type="paragraph" w:customStyle="1" w:styleId="r">
    <w:name w:val="r"/>
    <w:aliases w:val="Creare Reference"/>
    <w:basedOn w:val="Normal"/>
    <w:rsid w:val="0096638B"/>
    <w:pPr>
      <w:spacing w:after="120"/>
      <w:ind w:left="720" w:hanging="720"/>
      <w:jc w:val="both"/>
    </w:pPr>
  </w:style>
  <w:style w:type="paragraph" w:customStyle="1" w:styleId="t">
    <w:name w:val="t"/>
    <w:aliases w:val="Creare Table Title"/>
    <w:basedOn w:val="Normal"/>
    <w:next w:val="p"/>
    <w:rsid w:val="0096638B"/>
    <w:pPr>
      <w:spacing w:before="60" w:after="60"/>
      <w:jc w:val="center"/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1F3C04"/>
  </w:style>
  <w:style w:type="table" w:customStyle="1" w:styleId="tt">
    <w:name w:val="tt"/>
    <w:aliases w:val="Creare Table"/>
    <w:basedOn w:val="TableNormal"/>
    <w:rsid w:val="00CA60CF"/>
    <w:rPr>
      <w:rFonts w:ascii="Arial" w:hAnsi="Arial"/>
      <w:bCs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 w:val="0"/>
        <w:bCs w:val="0"/>
        <w:i w:val="0"/>
        <w:sz w:val="20"/>
        <w:szCs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</w:tblStylePr>
    <w:tblStylePr w:type="band2Vert">
      <w:rPr>
        <w:color w:val="auto"/>
      </w:rPr>
    </w:tblStylePr>
    <w:tblStylePr w:type="ne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semiHidden/>
    <w:rsid w:val="00DA6416"/>
  </w:style>
  <w:style w:type="paragraph" w:styleId="TOC2">
    <w:name w:val="toc 2"/>
    <w:basedOn w:val="Normal"/>
    <w:next w:val="Normal"/>
    <w:autoRedefine/>
    <w:semiHidden/>
    <w:rsid w:val="00DA6416"/>
    <w:pPr>
      <w:ind w:left="240"/>
    </w:pPr>
  </w:style>
  <w:style w:type="paragraph" w:styleId="TOC3">
    <w:name w:val="toc 3"/>
    <w:basedOn w:val="Normal"/>
    <w:next w:val="Normal"/>
    <w:autoRedefine/>
    <w:semiHidden/>
    <w:rsid w:val="00DA6416"/>
    <w:pPr>
      <w:ind w:left="480"/>
    </w:pPr>
  </w:style>
  <w:style w:type="paragraph" w:styleId="TOC4">
    <w:name w:val="toc 4"/>
    <w:basedOn w:val="Normal"/>
    <w:next w:val="Normal"/>
    <w:autoRedefine/>
    <w:semiHidden/>
    <w:rsid w:val="00DA6416"/>
    <w:pPr>
      <w:ind w:left="720"/>
    </w:pPr>
  </w:style>
  <w:style w:type="paragraph" w:styleId="TOC5">
    <w:name w:val="toc 5"/>
    <w:basedOn w:val="Normal"/>
    <w:next w:val="Normal"/>
    <w:autoRedefine/>
    <w:semiHidden/>
    <w:rsid w:val="00DA6416"/>
    <w:pPr>
      <w:ind w:left="960"/>
    </w:pPr>
  </w:style>
  <w:style w:type="paragraph" w:styleId="TOC6">
    <w:name w:val="toc 6"/>
    <w:basedOn w:val="Normal"/>
    <w:next w:val="Normal"/>
    <w:autoRedefine/>
    <w:semiHidden/>
    <w:rsid w:val="00DA6416"/>
    <w:pPr>
      <w:ind w:left="1200"/>
    </w:pPr>
  </w:style>
  <w:style w:type="paragraph" w:styleId="TOC7">
    <w:name w:val="toc 7"/>
    <w:basedOn w:val="Normal"/>
    <w:next w:val="Normal"/>
    <w:autoRedefine/>
    <w:semiHidden/>
    <w:rsid w:val="00DA6416"/>
    <w:pPr>
      <w:ind w:left="1440"/>
    </w:pPr>
  </w:style>
  <w:style w:type="paragraph" w:styleId="TOC8">
    <w:name w:val="toc 8"/>
    <w:basedOn w:val="Normal"/>
    <w:next w:val="Normal"/>
    <w:autoRedefine/>
    <w:semiHidden/>
    <w:rsid w:val="00DA6416"/>
    <w:pPr>
      <w:ind w:left="1680"/>
    </w:pPr>
  </w:style>
  <w:style w:type="paragraph" w:styleId="TOC9">
    <w:name w:val="toc 9"/>
    <w:basedOn w:val="Normal"/>
    <w:next w:val="Normal"/>
    <w:autoRedefine/>
    <w:semiHidden/>
    <w:rsid w:val="00DA6416"/>
    <w:pPr>
      <w:ind w:left="1920"/>
    </w:pPr>
  </w:style>
  <w:style w:type="paragraph" w:customStyle="1" w:styleId="2">
    <w:name w:val="2"/>
    <w:aliases w:val="2nd bullet"/>
    <w:basedOn w:val="Normal"/>
    <w:rsid w:val="006651EF"/>
    <w:pPr>
      <w:keepNext/>
      <w:numPr>
        <w:numId w:val="34"/>
      </w:numPr>
      <w:spacing w:after="120"/>
      <w:jc w:val="both"/>
    </w:pPr>
  </w:style>
  <w:style w:type="paragraph" w:customStyle="1" w:styleId="3">
    <w:name w:val="3"/>
    <w:aliases w:val="3rd bullet"/>
    <w:basedOn w:val="Normal"/>
    <w:rsid w:val="00F555C1"/>
    <w:pPr>
      <w:keepLines/>
      <w:numPr>
        <w:numId w:val="36"/>
      </w:numPr>
      <w:spacing w:after="120"/>
      <w:jc w:val="both"/>
    </w:pPr>
    <w:rPr>
      <w:rFonts w:cs="Courier New"/>
    </w:rPr>
  </w:style>
  <w:style w:type="paragraph" w:styleId="Caption">
    <w:name w:val="caption"/>
    <w:basedOn w:val="Normal"/>
    <w:next w:val="Normal"/>
    <w:semiHidden/>
    <w:unhideWhenUsed/>
    <w:qFormat/>
    <w:rsid w:val="00C612C8"/>
    <w:pPr>
      <w:spacing w:after="200"/>
    </w:pPr>
    <w:rPr>
      <w:rFonts w:ascii="Arial" w:hAnsi="Arial"/>
      <w:b/>
      <w:bCs/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512479"/>
    <w:rPr>
      <w:sz w:val="24"/>
    </w:rPr>
  </w:style>
  <w:style w:type="table" w:styleId="TableGrid">
    <w:name w:val="Table Grid"/>
    <w:basedOn w:val="TableNormal"/>
    <w:rsid w:val="003A3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BF4B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4B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F4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12C8"/>
    <w:rPr>
      <w:sz w:val="24"/>
    </w:rPr>
  </w:style>
  <w:style w:type="paragraph" w:styleId="Heading1">
    <w:name w:val="heading 1"/>
    <w:aliases w:val="H1"/>
    <w:next w:val="p"/>
    <w:qFormat/>
    <w:rsid w:val="004B5258"/>
    <w:pPr>
      <w:keepNext/>
      <w:keepLines/>
      <w:numPr>
        <w:numId w:val="26"/>
      </w:numPr>
      <w:spacing w:after="120"/>
      <w:outlineLvl w:val="0"/>
    </w:pPr>
    <w:rPr>
      <w:b/>
      <w:caps/>
      <w:kern w:val="28"/>
      <w:sz w:val="24"/>
    </w:rPr>
  </w:style>
  <w:style w:type="paragraph" w:styleId="Heading2">
    <w:name w:val="heading 2"/>
    <w:aliases w:val="H2"/>
    <w:basedOn w:val="Heading1"/>
    <w:next w:val="p"/>
    <w:qFormat/>
    <w:rsid w:val="004B5258"/>
    <w:pPr>
      <w:numPr>
        <w:ilvl w:val="1"/>
      </w:numPr>
      <w:outlineLvl w:val="1"/>
    </w:pPr>
    <w:rPr>
      <w:caps w:val="0"/>
      <w:smallCaps/>
    </w:rPr>
  </w:style>
  <w:style w:type="paragraph" w:styleId="Heading3">
    <w:name w:val="heading 3"/>
    <w:aliases w:val="H3"/>
    <w:basedOn w:val="Heading2"/>
    <w:next w:val="p"/>
    <w:qFormat/>
    <w:rsid w:val="004B5258"/>
    <w:pPr>
      <w:numPr>
        <w:ilvl w:val="2"/>
      </w:numPr>
      <w:outlineLvl w:val="2"/>
    </w:pPr>
    <w:rPr>
      <w:smallCaps w:val="0"/>
    </w:rPr>
  </w:style>
  <w:style w:type="paragraph" w:styleId="Heading4">
    <w:name w:val="heading 4"/>
    <w:aliases w:val="H4"/>
    <w:basedOn w:val="Normal"/>
    <w:next w:val="p"/>
    <w:qFormat/>
    <w:rsid w:val="004B5258"/>
    <w:pPr>
      <w:spacing w:after="240"/>
      <w:ind w:firstLine="720"/>
      <w:jc w:val="both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aliases w:val="Creare Paragraph,Paragraph"/>
    <w:basedOn w:val="Normal"/>
    <w:rsid w:val="008F4984"/>
    <w:pPr>
      <w:spacing w:after="240"/>
      <w:ind w:firstLine="720"/>
      <w:jc w:val="both"/>
    </w:pPr>
  </w:style>
  <w:style w:type="paragraph" w:customStyle="1" w:styleId="b">
    <w:name w:val="b"/>
    <w:aliases w:val="Creare Bulleted List"/>
    <w:rsid w:val="009543C9"/>
    <w:pPr>
      <w:keepLines/>
      <w:numPr>
        <w:numId w:val="22"/>
      </w:numPr>
      <w:tabs>
        <w:tab w:val="clear" w:pos="1080"/>
        <w:tab w:val="num" w:pos="360"/>
      </w:tabs>
      <w:spacing w:after="120"/>
      <w:jc w:val="both"/>
    </w:pPr>
    <w:rPr>
      <w:sz w:val="24"/>
    </w:rPr>
  </w:style>
  <w:style w:type="paragraph" w:customStyle="1" w:styleId="bc">
    <w:name w:val="bc"/>
    <w:aliases w:val="Creare Bullets Continued"/>
    <w:basedOn w:val="b"/>
    <w:rsid w:val="005A3770"/>
    <w:pPr>
      <w:numPr>
        <w:numId w:val="23"/>
      </w:numPr>
      <w:tabs>
        <w:tab w:val="clear" w:pos="1080"/>
        <w:tab w:val="num" w:pos="360"/>
      </w:tabs>
    </w:pPr>
  </w:style>
  <w:style w:type="paragraph" w:customStyle="1" w:styleId="cp">
    <w:name w:val="cp"/>
    <w:aliases w:val="Creare Continued Paragraph"/>
    <w:basedOn w:val="p"/>
    <w:next w:val="p"/>
    <w:rsid w:val="0096638B"/>
    <w:pPr>
      <w:ind w:firstLine="0"/>
    </w:pPr>
  </w:style>
  <w:style w:type="paragraph" w:styleId="DocumentMap">
    <w:name w:val="Document Map"/>
    <w:basedOn w:val="Normal"/>
    <w:semiHidden/>
    <w:rsid w:val="0096638B"/>
    <w:pPr>
      <w:shd w:val="clear" w:color="auto" w:fill="000080"/>
    </w:pPr>
    <w:rPr>
      <w:rFonts w:ascii="Tahoma" w:hAnsi="Tahoma"/>
      <w:sz w:val="16"/>
    </w:rPr>
  </w:style>
  <w:style w:type="paragraph" w:customStyle="1" w:styleId="e">
    <w:name w:val="e"/>
    <w:aliases w:val="Creare Equation"/>
    <w:basedOn w:val="Normal"/>
    <w:next w:val="Normal"/>
    <w:rsid w:val="0096638B"/>
    <w:pPr>
      <w:tabs>
        <w:tab w:val="center" w:pos="4680"/>
        <w:tab w:val="right" w:pos="9360"/>
      </w:tabs>
      <w:spacing w:after="240"/>
      <w:jc w:val="both"/>
    </w:pPr>
  </w:style>
  <w:style w:type="paragraph" w:customStyle="1" w:styleId="f">
    <w:name w:val="f"/>
    <w:aliases w:val="Creare Figure Title"/>
    <w:basedOn w:val="Normal"/>
    <w:next w:val="p"/>
    <w:rsid w:val="0096638B"/>
    <w:pPr>
      <w:keepLines/>
      <w:spacing w:before="12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96638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rsid w:val="0096638B"/>
    <w:pPr>
      <w:tabs>
        <w:tab w:val="center" w:pos="4680"/>
        <w:tab w:val="right" w:pos="9360"/>
      </w:tabs>
    </w:pPr>
  </w:style>
  <w:style w:type="paragraph" w:customStyle="1" w:styleId="l">
    <w:name w:val="l"/>
    <w:aliases w:val="Creare Long Figure Title"/>
    <w:basedOn w:val="Normal"/>
    <w:next w:val="p"/>
    <w:rsid w:val="0096638B"/>
    <w:pPr>
      <w:keepLines/>
      <w:spacing w:before="120" w:after="240"/>
      <w:jc w:val="both"/>
    </w:pPr>
    <w:rPr>
      <w:rFonts w:ascii="Arial" w:hAnsi="Arial"/>
      <w:sz w:val="20"/>
    </w:rPr>
  </w:style>
  <w:style w:type="paragraph" w:customStyle="1" w:styleId="n">
    <w:name w:val="n"/>
    <w:aliases w:val="Creare Numbered List"/>
    <w:rsid w:val="004B5258"/>
    <w:pPr>
      <w:keepLines/>
      <w:numPr>
        <w:numId w:val="27"/>
      </w:numPr>
      <w:spacing w:after="120"/>
      <w:jc w:val="both"/>
    </w:pPr>
    <w:rPr>
      <w:sz w:val="24"/>
    </w:rPr>
  </w:style>
  <w:style w:type="paragraph" w:customStyle="1" w:styleId="nc">
    <w:name w:val="nc"/>
    <w:aliases w:val="Creare Numbered List Continued"/>
    <w:basedOn w:val="n"/>
    <w:rsid w:val="0096638B"/>
    <w:pPr>
      <w:numPr>
        <w:numId w:val="28"/>
      </w:numPr>
      <w:spacing w:after="240"/>
    </w:pPr>
  </w:style>
  <w:style w:type="paragraph" w:customStyle="1" w:styleId="a">
    <w:name w:val="*"/>
    <w:aliases w:val="Creare Proprietary"/>
    <w:basedOn w:val="Normal"/>
    <w:next w:val="Normal"/>
    <w:rsid w:val="0096638B"/>
    <w:pPr>
      <w:framePr w:w="144" w:hSpace="187" w:vSpace="187" w:wrap="around" w:vAnchor="text" w:hAnchor="page" w:y="1"/>
      <w:widowControl w:val="0"/>
      <w:spacing w:after="240"/>
      <w:jc w:val="both"/>
    </w:pPr>
  </w:style>
  <w:style w:type="paragraph" w:customStyle="1" w:styleId="r">
    <w:name w:val="r"/>
    <w:aliases w:val="Creare Reference"/>
    <w:basedOn w:val="Normal"/>
    <w:rsid w:val="0096638B"/>
    <w:pPr>
      <w:spacing w:after="120"/>
      <w:ind w:left="720" w:hanging="720"/>
      <w:jc w:val="both"/>
    </w:pPr>
  </w:style>
  <w:style w:type="paragraph" w:customStyle="1" w:styleId="t">
    <w:name w:val="t"/>
    <w:aliases w:val="Creare Table Title"/>
    <w:basedOn w:val="Normal"/>
    <w:next w:val="p"/>
    <w:rsid w:val="0096638B"/>
    <w:pPr>
      <w:spacing w:before="60" w:after="60"/>
      <w:jc w:val="center"/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1F3C04"/>
  </w:style>
  <w:style w:type="table" w:customStyle="1" w:styleId="tt">
    <w:name w:val="tt"/>
    <w:aliases w:val="Creare Table"/>
    <w:basedOn w:val="TableNormal"/>
    <w:rsid w:val="00CA60CF"/>
    <w:rPr>
      <w:rFonts w:ascii="Arial" w:hAnsi="Arial"/>
      <w:bCs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 w:val="0"/>
        <w:bCs w:val="0"/>
        <w:i w:val="0"/>
        <w:sz w:val="20"/>
        <w:szCs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</w:tblStylePr>
    <w:tblStylePr w:type="band2Vert">
      <w:rPr>
        <w:color w:val="auto"/>
      </w:rPr>
    </w:tblStylePr>
    <w:tblStylePr w:type="ne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semiHidden/>
    <w:rsid w:val="00DA6416"/>
  </w:style>
  <w:style w:type="paragraph" w:styleId="TOC2">
    <w:name w:val="toc 2"/>
    <w:basedOn w:val="Normal"/>
    <w:next w:val="Normal"/>
    <w:autoRedefine/>
    <w:semiHidden/>
    <w:rsid w:val="00DA6416"/>
    <w:pPr>
      <w:ind w:left="240"/>
    </w:pPr>
  </w:style>
  <w:style w:type="paragraph" w:styleId="TOC3">
    <w:name w:val="toc 3"/>
    <w:basedOn w:val="Normal"/>
    <w:next w:val="Normal"/>
    <w:autoRedefine/>
    <w:semiHidden/>
    <w:rsid w:val="00DA6416"/>
    <w:pPr>
      <w:ind w:left="480"/>
    </w:pPr>
  </w:style>
  <w:style w:type="paragraph" w:styleId="TOC4">
    <w:name w:val="toc 4"/>
    <w:basedOn w:val="Normal"/>
    <w:next w:val="Normal"/>
    <w:autoRedefine/>
    <w:semiHidden/>
    <w:rsid w:val="00DA6416"/>
    <w:pPr>
      <w:ind w:left="720"/>
    </w:pPr>
  </w:style>
  <w:style w:type="paragraph" w:styleId="TOC5">
    <w:name w:val="toc 5"/>
    <w:basedOn w:val="Normal"/>
    <w:next w:val="Normal"/>
    <w:autoRedefine/>
    <w:semiHidden/>
    <w:rsid w:val="00DA6416"/>
    <w:pPr>
      <w:ind w:left="960"/>
    </w:pPr>
  </w:style>
  <w:style w:type="paragraph" w:styleId="TOC6">
    <w:name w:val="toc 6"/>
    <w:basedOn w:val="Normal"/>
    <w:next w:val="Normal"/>
    <w:autoRedefine/>
    <w:semiHidden/>
    <w:rsid w:val="00DA6416"/>
    <w:pPr>
      <w:ind w:left="1200"/>
    </w:pPr>
  </w:style>
  <w:style w:type="paragraph" w:styleId="TOC7">
    <w:name w:val="toc 7"/>
    <w:basedOn w:val="Normal"/>
    <w:next w:val="Normal"/>
    <w:autoRedefine/>
    <w:semiHidden/>
    <w:rsid w:val="00DA6416"/>
    <w:pPr>
      <w:ind w:left="1440"/>
    </w:pPr>
  </w:style>
  <w:style w:type="paragraph" w:styleId="TOC8">
    <w:name w:val="toc 8"/>
    <w:basedOn w:val="Normal"/>
    <w:next w:val="Normal"/>
    <w:autoRedefine/>
    <w:semiHidden/>
    <w:rsid w:val="00DA6416"/>
    <w:pPr>
      <w:ind w:left="1680"/>
    </w:pPr>
  </w:style>
  <w:style w:type="paragraph" w:styleId="TOC9">
    <w:name w:val="toc 9"/>
    <w:basedOn w:val="Normal"/>
    <w:next w:val="Normal"/>
    <w:autoRedefine/>
    <w:semiHidden/>
    <w:rsid w:val="00DA6416"/>
    <w:pPr>
      <w:ind w:left="1920"/>
    </w:pPr>
  </w:style>
  <w:style w:type="paragraph" w:customStyle="1" w:styleId="2">
    <w:name w:val="2"/>
    <w:aliases w:val="2nd bullet"/>
    <w:basedOn w:val="Normal"/>
    <w:rsid w:val="006651EF"/>
    <w:pPr>
      <w:keepNext/>
      <w:numPr>
        <w:numId w:val="34"/>
      </w:numPr>
      <w:spacing w:after="120"/>
      <w:jc w:val="both"/>
    </w:pPr>
  </w:style>
  <w:style w:type="paragraph" w:customStyle="1" w:styleId="3">
    <w:name w:val="3"/>
    <w:aliases w:val="3rd bullet"/>
    <w:basedOn w:val="Normal"/>
    <w:rsid w:val="00F555C1"/>
    <w:pPr>
      <w:keepLines/>
      <w:numPr>
        <w:numId w:val="36"/>
      </w:numPr>
      <w:spacing w:after="120"/>
      <w:jc w:val="both"/>
    </w:pPr>
    <w:rPr>
      <w:rFonts w:cs="Courier New"/>
    </w:rPr>
  </w:style>
  <w:style w:type="paragraph" w:styleId="Caption">
    <w:name w:val="caption"/>
    <w:basedOn w:val="Normal"/>
    <w:next w:val="Normal"/>
    <w:semiHidden/>
    <w:unhideWhenUsed/>
    <w:qFormat/>
    <w:rsid w:val="00C612C8"/>
    <w:pPr>
      <w:spacing w:after="200"/>
    </w:pPr>
    <w:rPr>
      <w:rFonts w:ascii="Arial" w:hAnsi="Arial"/>
      <w:b/>
      <w:bCs/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512479"/>
    <w:rPr>
      <w:sz w:val="24"/>
    </w:rPr>
  </w:style>
  <w:style w:type="table" w:styleId="TableGrid">
    <w:name w:val="Table Grid"/>
    <w:basedOn w:val="TableNormal"/>
    <w:rsid w:val="003A3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BF4B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4B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F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Crear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arrow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D25415A-0267-4210-A058-3E4373B4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Creare.dotm</Template>
  <TotalTime>72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Creare Inc.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Walthour</dc:creator>
  <cp:lastModifiedBy>John Walthour</cp:lastModifiedBy>
  <cp:revision>7</cp:revision>
  <cp:lastPrinted>2008-03-21T20:49:00Z</cp:lastPrinted>
  <dcterms:created xsi:type="dcterms:W3CDTF">2017-01-13T17:17:00Z</dcterms:created>
  <dcterms:modified xsi:type="dcterms:W3CDTF">2017-01-13T18:29:00Z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2095142264</vt:i4>
  </property>
</Properties>
</file>